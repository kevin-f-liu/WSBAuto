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0C019BA5" w14:textId="77777777" w:rsidR="00DA63C0" w:rsidRDefault="00854D9F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41A5540D" wp14:editId="7E963F7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581D2" w14:textId="77777777" w:rsidR="00DA63C0" w:rsidRDefault="00854D9F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B01AE">
                                      <w:t>Bohan Jiang</w:t>
                                    </w:r>
                                    <w:r w:rsidR="00B053FF">
                                      <w:t>, Kevin Liu</w:t>
                                    </w:r>
                                  </w:sdtContent>
                                </w:sdt>
                              </w:p>
                              <w:p w14:paraId="0CB24A2E" w14:textId="77777777" w:rsidR="00DA63C0" w:rsidRDefault="00DA63C0">
                                <w:pPr>
                                  <w:pStyle w:val="Contactinfo"/>
                                </w:pPr>
                              </w:p>
                              <w:p w14:paraId="2ED487FA" w14:textId="77777777" w:rsidR="00DA63C0" w:rsidRDefault="00DA63C0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A5540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" filled="f" stroked="f" strokeweight=".5pt">
                    <v:textbox inset="0,0,0,0">
                      <w:txbxContent>
                        <w:p w14:paraId="71E581D2" w14:textId="77777777" w:rsidR="00DA63C0" w:rsidRDefault="00854D9F">
                          <w:pPr>
                            <w:pStyle w:val="Subtitle"/>
                          </w:pP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B01AE">
                                <w:t>Bohan Jiang</w:t>
                              </w:r>
                              <w:r w:rsidR="00B053FF">
                                <w:t>, Kevin Liu</w:t>
                              </w:r>
                            </w:sdtContent>
                          </w:sdt>
                        </w:p>
                        <w:p w14:paraId="0CB24A2E" w14:textId="77777777" w:rsidR="00DA63C0" w:rsidRDefault="00DA63C0">
                          <w:pPr>
                            <w:pStyle w:val="Contactinfo"/>
                          </w:pPr>
                        </w:p>
                        <w:p w14:paraId="2ED487FA" w14:textId="77777777" w:rsidR="00DA63C0" w:rsidRDefault="00DA63C0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650E1378" wp14:editId="680DCF0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4605" b="317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4A0871" w14:textId="77777777" w:rsidR="00DA63C0" w:rsidRDefault="00854D9F">
                                <w:pPr>
                                  <w:pStyle w:val="Logo"/>
                                </w:pPr>
                                <w:r>
                                  <w:rPr>
                                    <w:lang w:eastAsia="zh-CN"/>
                                  </w:rPr>
                                  <w:drawing>
                                    <wp:inline distT="0" distB="0" distL="0" distR="0" wp14:anchorId="58718043" wp14:editId="15526E5F">
                                      <wp:extent cx="2844800" cy="1772920"/>
                                      <wp:effectExtent l="0" t="0" r="0" b="508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 rotWithShape="1"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5217" r="1792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45819" cy="17735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0B050"/>
                                  </w:r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432C3DA" w14:textId="77777777" w:rsidR="00DA63C0" w:rsidRDefault="005F7E0C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color w:val="00B050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902BC7" w14:textId="77777777" w:rsidR="00DA63C0" w:rsidRDefault="00C541A2">
                                    <w:pPr>
                                      <w:pStyle w:val="Subtitle"/>
                                    </w:pPr>
                                    <w:r>
                                      <w:t>Code Name: [WSBAuto]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0E1378"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" filled="f" strokeweight=".5pt">
                    <v:textbox inset="0,0,0,0">
                      <w:txbxContent>
                        <w:p w14:paraId="554A0871" w14:textId="77777777" w:rsidR="00DA63C0" w:rsidRDefault="00854D9F">
                          <w:pPr>
                            <w:pStyle w:val="Logo"/>
                          </w:pPr>
                          <w:r>
                            <w:rPr>
                              <w:lang w:eastAsia="zh-CN"/>
                            </w:rPr>
                            <w:drawing>
                              <wp:inline distT="0" distB="0" distL="0" distR="0" wp14:anchorId="58718043" wp14:editId="15526E5F">
                                <wp:extent cx="2844800" cy="1772920"/>
                                <wp:effectExtent l="0" t="0" r="0" b="508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 rotWithShape="1"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5217" r="1792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45819" cy="177355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color w:val="00B050"/>
                            </w:r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432C3DA" w14:textId="77777777" w:rsidR="00DA63C0" w:rsidRDefault="005F7E0C">
                              <w:pPr>
                                <w:pStyle w:val="Title"/>
                              </w:pPr>
                              <w:r>
                                <w:rPr>
                                  <w:color w:val="00B050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902BC7" w14:textId="77777777" w:rsidR="00DA63C0" w:rsidRDefault="00C541A2">
                              <w:pPr>
                                <w:pStyle w:val="Subtitle"/>
                              </w:pPr>
                              <w:r>
                                <w:t>Code Name: [WSBAuto]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74CB9FEC" wp14:editId="42C307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59309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593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41382" w14:textId="77777777" w:rsidR="00DA63C0" w:rsidRPr="00F210DA" w:rsidRDefault="00854D9F" w:rsidP="00F210DA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>
                                    <w:rPr>
                                      <w:rFonts w:asciiTheme="minorHAnsi" w:eastAsiaTheme="minorEastAsia" w:hAnsiTheme="minorHAnsi" w:cstheme="minorBidi"/>
                                      <w:caps w:val="0"/>
                                      <w:sz w:val="22"/>
                                      <w:szCs w:val="22"/>
                                    </w:rPr>
                                  </w:sdtEndPr>
                                  <w:sdtContent>
                                    <w:r w:rsidR="00F210DA"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5D0CEF" w14:textId="77777777" w:rsidR="00DA63C0" w:rsidRDefault="00F210DA">
                                    <w:pPr>
                                      <w:pStyle w:val="Subtitle"/>
                                    </w:pPr>
                                    <w:r>
                                      <w:t>September 16,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CB9FEC" id="Text Box 33" o:spid="_x0000_s1028" type="#_x0000_t202" alt="Version number and date" style="position:absolute;left:0;text-align:left;margin-left:237.05pt;margin-top:0;width:288.25pt;height:46.7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" filled="f" stroked="f" strokeweight=".5pt">
                    <v:textbox style="mso-fit-shape-to-text:t" inset="0,0,0,0">
                      <w:txbxContent>
                        <w:p w14:paraId="13B41382" w14:textId="77777777" w:rsidR="00DA63C0" w:rsidRPr="00F210DA" w:rsidRDefault="00854D9F" w:rsidP="00F210DA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r w:rsidR="00F210DA"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5D0CEF" w14:textId="77777777" w:rsidR="00DA63C0" w:rsidRDefault="00F210DA">
                              <w:pPr>
                                <w:pStyle w:val="Subtitle"/>
                              </w:pPr>
                              <w:r>
                                <w:t>September 16,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F135421" wp14:editId="338F51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003F8F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">
                    <v:rect id="Rectangle 39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+GVwwAA&#10;ANsAAAAPAAAAZHJzL2Rvd25yZXYueG1sRI9BawIxFITvgv8hvEJvmm0LoqtRaqG0xYOo7f2ZPHeX&#10;bl6WJO6u/94IgsdhZr5hFqve1qIlHyrHCl7GGQhi7UzFhYLfw+doCiJEZIO1Y1JwoQCr5XCwwNy4&#10;jnfU7mMhEoRDjgrKGJtcyqBLshjGriFO3sl5izFJX0jjsUtwW8vXLJtIixWnhRIb+ihJ/+/PVsGf&#10;O607q4/801621flr47WebpR6furf5yAi9fERvre/jYK3Gdy+pB8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W+GVwwAAANsAAAAPAAAAAAAAAAAAAAAAAJcCAABkcnMvZG93&#10;bnJldi54bWxQSwUGAAAAAAQABAD1AAAAhwMAAAAA&#10;" filled="f" stroked="f" strokeweight="1pt"/>
                    <v:rect id="Rectangle 40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MsMLwwAA&#10;ANsAAAAPAAAAZHJzL2Rvd25yZXYueG1sRE+7asMwFN0L/QdxC1lKIjeEpjiRTQktOF3yqIeMN9at&#10;ZWpdGUtxnL+vhkDHw3mv89G2YqDeN44VvMwSEMSV0w3XCsrvz+kbCB+QNbaOScGNPOTZ48MaU+2u&#10;fKDhGGoRQ9inqMCE0KVS+sqQRT9zHXHkflxvMUTY11L3eI3htpXzJHmVFhuODQY72hiqfo8Xq+B5&#10;97Ew2+Ir2RdDWXbt6bzczJdKTZ7G9xWIQGP4F9/dhVawiOvjl/gDZP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MsMLwwAAANsAAAAPAAAAAAAAAAAAAAAAAJcCAABkcnMvZG93&#10;bnJldi54bWxQSwUGAAAAAAQABAD1AAAAhwMAAAAA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4BCBDB2" w14:textId="77777777" w:rsidR="00DA63C0" w:rsidRDefault="00B053FF">
          <w:pPr>
            <w:pStyle w:val="Heading1"/>
          </w:pPr>
          <w:r>
            <w:t>Project Plan</w:t>
          </w:r>
        </w:p>
      </w:sdtContent>
    </w:sdt>
    <w:p w14:paraId="47C612B9" w14:textId="078594C8" w:rsidR="00DA63C0" w:rsidRDefault="00854D9F">
      <w:pPr>
        <w:pStyle w:val="Heading2"/>
      </w:pPr>
      <w:r>
        <w:t xml:space="preserve">Project </w:t>
      </w:r>
      <w:r w:rsidR="00662BDE">
        <w:t>Components</w:t>
      </w:r>
      <w:r>
        <w:t xml:space="preserve"> </w:t>
      </w:r>
    </w:p>
    <w:p w14:paraId="6FA5AB30" w14:textId="47DDE6CF" w:rsidR="00DA63C0" w:rsidRDefault="00662BDE" w:rsidP="00662BDE">
      <w:pPr>
        <w:pStyle w:val="ListParagraph"/>
        <w:numPr>
          <w:ilvl w:val="0"/>
          <w:numId w:val="3"/>
        </w:numPr>
      </w:pPr>
      <w:r>
        <w:t>Quantitative Analysis</w:t>
      </w:r>
    </w:p>
    <w:p w14:paraId="1AE3E0C3" w14:textId="2D69DCCB" w:rsidR="00ED25F7" w:rsidRDefault="00ED25F7" w:rsidP="00ED25F7">
      <w:pPr>
        <w:pStyle w:val="ListParagraph"/>
        <w:numPr>
          <w:ilvl w:val="1"/>
          <w:numId w:val="3"/>
        </w:numPr>
      </w:pPr>
      <w:r>
        <w:t>Fundamental Analysis (Financial Models, Company Valuation)</w:t>
      </w:r>
    </w:p>
    <w:p w14:paraId="33325815" w14:textId="5440CFF8" w:rsidR="00ED25F7" w:rsidRDefault="00ED25F7" w:rsidP="00ED25F7">
      <w:pPr>
        <w:pStyle w:val="ListParagraph"/>
        <w:numPr>
          <w:ilvl w:val="1"/>
          <w:numId w:val="3"/>
        </w:numPr>
      </w:pPr>
      <w:hyperlink r:id="rId12" w:history="1">
        <w:r w:rsidRPr="00BD70FA">
          <w:rPr>
            <w:rStyle w:val="Hyperlink"/>
          </w:rPr>
          <w:t>https://finbox.io/premium</w:t>
        </w:r>
      </w:hyperlink>
      <w:r>
        <w:t xml:space="preserve"> </w:t>
      </w:r>
    </w:p>
    <w:p w14:paraId="51DA2E83" w14:textId="02605981" w:rsidR="00ED624E" w:rsidRDefault="00ED624E" w:rsidP="000A215D">
      <w:pPr>
        <w:pStyle w:val="ListParagraph"/>
        <w:numPr>
          <w:ilvl w:val="1"/>
          <w:numId w:val="3"/>
        </w:numPr>
      </w:pPr>
      <w:r>
        <w:t>Comparison between competitors</w:t>
      </w:r>
    </w:p>
    <w:p w14:paraId="26EC69D1" w14:textId="7898C26C" w:rsidR="00662BDE" w:rsidRDefault="00662BDE" w:rsidP="00662BDE">
      <w:pPr>
        <w:pStyle w:val="ListParagraph"/>
        <w:numPr>
          <w:ilvl w:val="0"/>
          <w:numId w:val="3"/>
        </w:numPr>
      </w:pPr>
      <w:r>
        <w:t>Qualitative Analysis</w:t>
      </w:r>
    </w:p>
    <w:p w14:paraId="48E1D637" w14:textId="4AAE6262" w:rsidR="00ED25F7" w:rsidRDefault="00141E44" w:rsidP="00ED25F7">
      <w:pPr>
        <w:pStyle w:val="ListParagraph"/>
        <w:numPr>
          <w:ilvl w:val="1"/>
          <w:numId w:val="3"/>
        </w:numPr>
      </w:pPr>
      <w:r>
        <w:t>Market/News Analysis for potential catalysts, stock market news in general.</w:t>
      </w:r>
    </w:p>
    <w:p w14:paraId="53F3CA8D" w14:textId="5E8869C6" w:rsidR="00141E44" w:rsidRDefault="00141E44" w:rsidP="00ED25F7">
      <w:pPr>
        <w:pStyle w:val="ListParagraph"/>
        <w:numPr>
          <w:ilvl w:val="1"/>
          <w:numId w:val="3"/>
        </w:numPr>
      </w:pPr>
      <w:r>
        <w:t>Stock sentiment Analysis</w:t>
      </w:r>
    </w:p>
    <w:p w14:paraId="1FD706CC" w14:textId="43B8A967" w:rsidR="000A215D" w:rsidRDefault="00ED624E" w:rsidP="000A215D">
      <w:pPr>
        <w:pStyle w:val="ListParagraph"/>
        <w:numPr>
          <w:ilvl w:val="1"/>
          <w:numId w:val="3"/>
        </w:numPr>
      </w:pPr>
      <w:r>
        <w:t>Industry News, Industry</w:t>
      </w:r>
      <w:r w:rsidR="000A215D">
        <w:t xml:space="preserve"> Direction</w:t>
      </w:r>
    </w:p>
    <w:p w14:paraId="1E47A964" w14:textId="3E3A140E" w:rsidR="000A215D" w:rsidRDefault="000A215D" w:rsidP="000A215D">
      <w:pPr>
        <w:pStyle w:val="ListParagraph"/>
        <w:numPr>
          <w:ilvl w:val="1"/>
          <w:numId w:val="3"/>
        </w:numPr>
      </w:pPr>
      <w:r>
        <w:t>Competitive Analysis</w:t>
      </w:r>
    </w:p>
    <w:p w14:paraId="324EB543" w14:textId="1D36708F" w:rsidR="00141E44" w:rsidRDefault="00141E44" w:rsidP="00141E44">
      <w:pPr>
        <w:pStyle w:val="ListParagraph"/>
        <w:numPr>
          <w:ilvl w:val="1"/>
          <w:numId w:val="3"/>
        </w:numPr>
      </w:pPr>
      <w:r>
        <w:t>Natural Language Processing (ML)</w:t>
      </w:r>
    </w:p>
    <w:p w14:paraId="56A44FDD" w14:textId="1C0B6A95" w:rsidR="00662BDE" w:rsidRDefault="00662BDE" w:rsidP="00662BDE">
      <w:pPr>
        <w:pStyle w:val="ListParagraph"/>
        <w:numPr>
          <w:ilvl w:val="0"/>
          <w:numId w:val="3"/>
        </w:numPr>
      </w:pPr>
      <w:proofErr w:type="spellStart"/>
      <w:r>
        <w:t>Algo</w:t>
      </w:r>
      <w:proofErr w:type="spellEnd"/>
      <w:r>
        <w:t>-Trading Strategies</w:t>
      </w:r>
    </w:p>
    <w:p w14:paraId="73F513F4" w14:textId="3213C907" w:rsidR="00662BDE" w:rsidRDefault="00662BDE" w:rsidP="00662BDE">
      <w:pPr>
        <w:pStyle w:val="ListParagraph"/>
        <w:numPr>
          <w:ilvl w:val="1"/>
          <w:numId w:val="3"/>
        </w:numPr>
      </w:pPr>
      <w:r>
        <w:t xml:space="preserve">Investopedia Simulator </w:t>
      </w:r>
      <w:r w:rsidR="00B26906">
        <w:t>API</w:t>
      </w:r>
    </w:p>
    <w:p w14:paraId="48885AE4" w14:textId="5F238F59" w:rsidR="00B26906" w:rsidRDefault="00B26906" w:rsidP="00662BDE">
      <w:pPr>
        <w:pStyle w:val="ListParagraph"/>
        <w:numPr>
          <w:ilvl w:val="1"/>
          <w:numId w:val="3"/>
        </w:numPr>
      </w:pPr>
      <w:r>
        <w:t>Hooked up to a Discount Broker API (</w:t>
      </w:r>
      <w:proofErr w:type="spellStart"/>
      <w:r>
        <w:t>Questrade</w:t>
      </w:r>
      <w:proofErr w:type="spellEnd"/>
      <w:r>
        <w:t>)</w:t>
      </w:r>
    </w:p>
    <w:p w14:paraId="3C13D01C" w14:textId="19704C78" w:rsidR="00B26906" w:rsidRDefault="00B26906" w:rsidP="00662BDE">
      <w:pPr>
        <w:pStyle w:val="ListParagraph"/>
        <w:numPr>
          <w:ilvl w:val="1"/>
          <w:numId w:val="3"/>
        </w:numPr>
      </w:pPr>
      <w:r>
        <w:t>Multiple Trading Strategies</w:t>
      </w:r>
    </w:p>
    <w:p w14:paraId="09DDB4DE" w14:textId="11C635AA" w:rsidR="00B26906" w:rsidRDefault="003D2C49" w:rsidP="00662BDE">
      <w:pPr>
        <w:pStyle w:val="ListParagraph"/>
        <w:numPr>
          <w:ilvl w:val="1"/>
          <w:numId w:val="3"/>
        </w:numPr>
      </w:pPr>
      <w:r>
        <w:t xml:space="preserve">Python for Finance: </w:t>
      </w:r>
    </w:p>
    <w:p w14:paraId="255D9267" w14:textId="2C2FB383" w:rsidR="003D2C49" w:rsidRDefault="003D2C49" w:rsidP="003D2C49">
      <w:pPr>
        <w:pStyle w:val="ListParagraph"/>
        <w:numPr>
          <w:ilvl w:val="2"/>
          <w:numId w:val="3"/>
        </w:numPr>
      </w:pPr>
      <w:hyperlink r:id="rId13" w:history="1">
        <w:r w:rsidRPr="00BD70FA">
          <w:rPr>
            <w:rStyle w:val="Hyperlink"/>
          </w:rPr>
          <w:t>https://www.reddit.com/r/algotrading/top/</w:t>
        </w:r>
      </w:hyperlink>
    </w:p>
    <w:p w14:paraId="2A7A261C" w14:textId="43AD95A3" w:rsidR="005210A3" w:rsidRDefault="00ED25F7" w:rsidP="005210A3">
      <w:pPr>
        <w:pStyle w:val="ListParagraph"/>
        <w:numPr>
          <w:ilvl w:val="2"/>
          <w:numId w:val="3"/>
        </w:numPr>
      </w:pPr>
      <w:hyperlink r:id="rId14" w:history="1">
        <w:r w:rsidRPr="00BD70FA">
          <w:rPr>
            <w:rStyle w:val="Hyperlink"/>
          </w:rPr>
          <w:t>https://github.com/timkpaine/algo-coin</w:t>
        </w:r>
      </w:hyperlink>
    </w:p>
    <w:p w14:paraId="755260A2" w14:textId="77777777" w:rsidR="005210A3" w:rsidRDefault="005210A3" w:rsidP="005210A3">
      <w:pPr>
        <w:pStyle w:val="ListParagraph"/>
        <w:ind w:left="2232"/>
      </w:pPr>
    </w:p>
    <w:p w14:paraId="1D5E5165" w14:textId="2D19BAF2" w:rsidR="005210A3" w:rsidRDefault="005210A3" w:rsidP="005210A3">
      <w:pPr>
        <w:pStyle w:val="Heading2"/>
      </w:pPr>
      <w:r>
        <w:t xml:space="preserve">Project </w:t>
      </w:r>
      <w:r>
        <w:t>Functionality</w:t>
      </w:r>
      <w:r>
        <w:t xml:space="preserve"> </w:t>
      </w:r>
    </w:p>
    <w:p w14:paraId="2B14B90B" w14:textId="34ABDF19" w:rsidR="005210A3" w:rsidRDefault="00ED624E" w:rsidP="005210A3">
      <w:pPr>
        <w:pStyle w:val="ListParagraph"/>
        <w:numPr>
          <w:ilvl w:val="0"/>
          <w:numId w:val="4"/>
        </w:numPr>
      </w:pPr>
      <w:r>
        <w:t>Run automated quantitative analysis and qualitative analysis on a selected stock in the US/CAD markets.</w:t>
      </w:r>
    </w:p>
    <w:p w14:paraId="04A12242" w14:textId="6044B015" w:rsidR="00ED624E" w:rsidRDefault="00ED624E" w:rsidP="005210A3">
      <w:pPr>
        <w:pStyle w:val="ListParagraph"/>
        <w:numPr>
          <w:ilvl w:val="0"/>
          <w:numId w:val="4"/>
        </w:numPr>
      </w:pPr>
      <w:r>
        <w:t>GUI to display information and determine quantitative and qualitative analysis on the selected stock.</w:t>
      </w:r>
    </w:p>
    <w:p w14:paraId="1EA94EE7" w14:textId="52F72F40" w:rsidR="00ED624E" w:rsidRDefault="000A215D" w:rsidP="005210A3">
      <w:pPr>
        <w:pStyle w:val="ListParagraph"/>
        <w:numPr>
          <w:ilvl w:val="0"/>
          <w:numId w:val="4"/>
        </w:numPr>
      </w:pPr>
      <w:r>
        <w:t xml:space="preserve">Extra: </w:t>
      </w:r>
      <w:r w:rsidR="00ED624E">
        <w:t>Com</w:t>
      </w:r>
      <w:r>
        <w:t>parison between selected stock and stocks in similar industries</w:t>
      </w:r>
      <w:r w:rsidR="00D437C1">
        <w:t>, recommendations.</w:t>
      </w:r>
    </w:p>
    <w:p w14:paraId="046933DC" w14:textId="37259B7E" w:rsidR="00D437C1" w:rsidRDefault="00D437C1" w:rsidP="005210A3">
      <w:pPr>
        <w:pStyle w:val="ListParagraph"/>
        <w:numPr>
          <w:ilvl w:val="0"/>
          <w:numId w:val="4"/>
        </w:numPr>
      </w:pPr>
      <w:r>
        <w:t>Recommendations on strategies for a stock (Long, Short, etc.) based on industry news, upcoming catalyst, potential upside in the long term or the short term.</w:t>
      </w:r>
    </w:p>
    <w:p w14:paraId="6B4E48C0" w14:textId="1CDC9B22" w:rsidR="00D437C1" w:rsidRDefault="00D437C1" w:rsidP="00D437C1">
      <w:pPr>
        <w:pStyle w:val="ListParagraph"/>
        <w:numPr>
          <w:ilvl w:val="0"/>
          <w:numId w:val="4"/>
        </w:numPr>
      </w:pPr>
      <w:r>
        <w:t>Recommendations for algorithms to use for a stock and trading specifications (Entry Price, Exit Price, Stop Loss, amount of $, etc.)</w:t>
      </w:r>
      <w:r>
        <w:br/>
      </w:r>
    </w:p>
    <w:p w14:paraId="5A4D1DC2" w14:textId="77777777" w:rsidR="00D437C1" w:rsidRDefault="00D437C1" w:rsidP="00D437C1">
      <w:pPr>
        <w:pStyle w:val="Heading2"/>
      </w:pPr>
      <w:r>
        <w:t xml:space="preserve">Project </w:t>
      </w:r>
      <w:r>
        <w:t>Resources</w:t>
      </w:r>
    </w:p>
    <w:p w14:paraId="19A05F43" w14:textId="351217B0" w:rsidR="00D437C1" w:rsidRDefault="00D437C1" w:rsidP="00D437C1">
      <w:pPr>
        <w:pStyle w:val="Heading2"/>
        <w:numPr>
          <w:ilvl w:val="0"/>
          <w:numId w:val="5"/>
        </w:numPr>
      </w:pPr>
      <w:bookmarkStart w:id="0" w:name="_GoBack"/>
      <w:bookmarkEnd w:id="0"/>
    </w:p>
    <w:p w14:paraId="2667512C" w14:textId="77777777" w:rsidR="00D437C1" w:rsidRPr="005210A3" w:rsidRDefault="00D437C1" w:rsidP="00D437C1"/>
    <w:p w14:paraId="67D37513" w14:textId="77777777" w:rsidR="005210A3" w:rsidRDefault="005210A3" w:rsidP="005210A3"/>
    <w:p w14:paraId="6B360BA8" w14:textId="77777777" w:rsidR="005210A3" w:rsidRDefault="005210A3" w:rsidP="005210A3"/>
    <w:p w14:paraId="49398182" w14:textId="77777777" w:rsidR="00ED25F7" w:rsidRDefault="00ED25F7" w:rsidP="00ED25F7">
      <w:pPr>
        <w:pStyle w:val="ListParagraph"/>
        <w:ind w:left="2232"/>
      </w:pPr>
    </w:p>
    <w:sectPr w:rsidR="00ED25F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5949E" w14:textId="77777777" w:rsidR="00241569" w:rsidRDefault="00241569">
      <w:r>
        <w:separator/>
      </w:r>
    </w:p>
    <w:p w14:paraId="58036636" w14:textId="77777777" w:rsidR="00241569" w:rsidRDefault="00241569"/>
  </w:endnote>
  <w:endnote w:type="continuationSeparator" w:id="0">
    <w:p w14:paraId="457E9168" w14:textId="77777777" w:rsidR="00241569" w:rsidRDefault="00241569">
      <w:r>
        <w:continuationSeparator/>
      </w:r>
    </w:p>
    <w:p w14:paraId="239D24CA" w14:textId="77777777" w:rsidR="00241569" w:rsidRDefault="002415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DA63C0" w14:paraId="30692184" w14:textId="77777777">
      <w:sdt>
        <w:sdtPr>
          <w:alias w:val="Date"/>
          <w:tag w:val=""/>
          <w:id w:val="-600561709"/>
          <w:placeholder>
            <w:docPart w:val="42790A865775D341829EC29D50B7F9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9-16T00:00:00Z">
            <w:dateFormat w:val="M/d/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</w:tcPr>
            <w:p w14:paraId="4D6D8FC1" w14:textId="77777777" w:rsidR="00DA63C0" w:rsidRDefault="00F210DA">
              <w:pPr>
                <w:pStyle w:val="Footer"/>
              </w:pPr>
              <w:r>
                <w:t>9/16/2017</w:t>
              </w:r>
            </w:p>
          </w:tc>
        </w:sdtContent>
      </w:sdt>
      <w:sdt>
        <w:sdtPr>
          <w:alias w:val="Title"/>
          <w:tag w:val=""/>
          <w:id w:val="1374816167"/>
          <w:placeholder>
            <w:docPart w:val="D39A072B4225D949938459239AD763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00" w:type="pct"/>
            </w:tcPr>
            <w:p w14:paraId="7F30C1DE" w14:textId="77777777" w:rsidR="00DA63C0" w:rsidRDefault="00F210DA">
              <w:pPr>
                <w:pStyle w:val="Footer"/>
                <w:jc w:val="center"/>
              </w:pPr>
              <w:r>
                <w:t>Project Plan</w:t>
              </w:r>
            </w:p>
          </w:tc>
        </w:sdtContent>
      </w:sdt>
      <w:tc>
        <w:tcPr>
          <w:tcW w:w="750" w:type="pct"/>
        </w:tcPr>
        <w:p w14:paraId="0C8A4AED" w14:textId="77777777" w:rsidR="00DA63C0" w:rsidRDefault="00854D9F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D437C1">
            <w:rPr>
              <w:noProof/>
            </w:rPr>
            <w:t>1</w:t>
          </w:r>
          <w:r>
            <w:fldChar w:fldCharType="end"/>
          </w:r>
        </w:p>
      </w:tc>
    </w:tr>
  </w:tbl>
  <w:p w14:paraId="4C37A05D" w14:textId="77777777" w:rsidR="00DA63C0" w:rsidRDefault="00DA63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EED99" w14:textId="77777777" w:rsidR="00241569" w:rsidRDefault="00241569">
      <w:r>
        <w:separator/>
      </w:r>
    </w:p>
    <w:p w14:paraId="034DAD2D" w14:textId="77777777" w:rsidR="00241569" w:rsidRDefault="00241569"/>
  </w:footnote>
  <w:footnote w:type="continuationSeparator" w:id="0">
    <w:p w14:paraId="551A9BF5" w14:textId="77777777" w:rsidR="00241569" w:rsidRDefault="00241569">
      <w:r>
        <w:continuationSeparator/>
      </w:r>
    </w:p>
    <w:p w14:paraId="78DDD832" w14:textId="77777777" w:rsidR="00241569" w:rsidRDefault="0024156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130E5" w14:textId="77777777" w:rsidR="00DA63C0" w:rsidRDefault="00854D9F">
    <w:pPr>
      <w:pStyle w:val="Header"/>
    </w:pPr>
    <w:r>
      <w:t>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94392"/>
    <w:multiLevelType w:val="hybridMultilevel"/>
    <w:tmpl w:val="D5E673A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E4F45BA"/>
    <w:multiLevelType w:val="hybridMultilevel"/>
    <w:tmpl w:val="4E403D3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50B3C5E"/>
    <w:multiLevelType w:val="hybridMultilevel"/>
    <w:tmpl w:val="426CAA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AE"/>
    <w:rsid w:val="000A215D"/>
    <w:rsid w:val="00141E44"/>
    <w:rsid w:val="00241569"/>
    <w:rsid w:val="003D2C49"/>
    <w:rsid w:val="005210A3"/>
    <w:rsid w:val="005B01AE"/>
    <w:rsid w:val="005F7E0C"/>
    <w:rsid w:val="00662BDE"/>
    <w:rsid w:val="00854D9F"/>
    <w:rsid w:val="00B053FF"/>
    <w:rsid w:val="00B26906"/>
    <w:rsid w:val="00BD2AE9"/>
    <w:rsid w:val="00C541A2"/>
    <w:rsid w:val="00D437C1"/>
    <w:rsid w:val="00DA63C0"/>
    <w:rsid w:val="00ED25F7"/>
    <w:rsid w:val="00ED624E"/>
    <w:rsid w:val="00F2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356C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662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C49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finbox.io/premium" TargetMode="External"/><Relationship Id="rId13" Type="http://schemas.openxmlformats.org/officeDocument/2006/relationships/hyperlink" Target="https://www.reddit.com/r/algotrading/top/" TargetMode="External"/><Relationship Id="rId14" Type="http://schemas.openxmlformats.org/officeDocument/2006/relationships/hyperlink" Target="https://github.com/timkpaine/algo-coin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han/Library/Containers/com.microsoft.Word/Data/Library/Caches/1033/TM03992044/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790A865775D341829EC29D50B7F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CE2EC-5C90-BE44-954B-67FC5310E694}"/>
      </w:docPartPr>
      <w:docPartBody>
        <w:p w:rsidR="00C16589" w:rsidRDefault="00C16589">
          <w:pPr>
            <w:pStyle w:val="42790A865775D341829EC29D50B7F949"/>
          </w:pPr>
          <w:r>
            <w:t>[Date]</w:t>
          </w:r>
        </w:p>
      </w:docPartBody>
    </w:docPart>
    <w:docPart>
      <w:docPartPr>
        <w:name w:val="D39A072B4225D949938459239AD7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71FB3-5580-3D40-87F4-E008D289EB15}"/>
      </w:docPartPr>
      <w:docPartBody>
        <w:p w:rsidR="00C16589" w:rsidRDefault="00C16589">
          <w:pPr>
            <w:pStyle w:val="D39A072B4225D949938459239AD76344"/>
          </w:pPr>
          <w:r>
            <w:rPr>
              <w:rStyle w:val="PlaceholderText"/>
            </w:rPr>
            <w:t>I read this the local newspaper regularly.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89"/>
    <w:rsid w:val="00C1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45B1D66E7784BB90778945DCA6211">
    <w:name w:val="80D45B1D66E7784BB90778945DCA6211"/>
  </w:style>
  <w:style w:type="paragraph" w:customStyle="1" w:styleId="0928373E7481AA40AA0F97049AD0E76A">
    <w:name w:val="0928373E7481AA40AA0F97049AD0E76A"/>
  </w:style>
  <w:style w:type="paragraph" w:customStyle="1" w:styleId="B7D82BC97DE3B943A2005194BBE44854">
    <w:name w:val="B7D82BC97DE3B943A2005194BBE44854"/>
  </w:style>
  <w:style w:type="paragraph" w:customStyle="1" w:styleId="3E2399AEAE47F64CA3BF2C33508FBB84">
    <w:name w:val="3E2399AEAE47F64CA3BF2C33508FBB84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A5EF30240315834AB231FC4D9AE30686">
    <w:name w:val="A5EF30240315834AB231FC4D9AE30686"/>
  </w:style>
  <w:style w:type="paragraph" w:customStyle="1" w:styleId="3B26674647260344A6EF7A669F3A31BE">
    <w:name w:val="3B26674647260344A6EF7A669F3A31BE"/>
  </w:style>
  <w:style w:type="paragraph" w:customStyle="1" w:styleId="C5FB693DDE43CB4594F746996EAED680">
    <w:name w:val="C5FB693DDE43CB4594F746996EAED680"/>
  </w:style>
  <w:style w:type="paragraph" w:customStyle="1" w:styleId="68281B938C313F4CBD5E2B3545B3F661">
    <w:name w:val="68281B938C313F4CBD5E2B3545B3F661"/>
  </w:style>
  <w:style w:type="paragraph" w:customStyle="1" w:styleId="58C28281AEE6B44AB8315B6FB65D9434">
    <w:name w:val="58C28281AEE6B44AB8315B6FB65D9434"/>
  </w:style>
  <w:style w:type="paragraph" w:customStyle="1" w:styleId="35D9552864FC5043B35E99DCE45B5FB9">
    <w:name w:val="35D9552864FC5043B35E99DCE45B5FB9"/>
  </w:style>
  <w:style w:type="paragraph" w:customStyle="1" w:styleId="EAE040428F4FA44BB618FCFAFEE7BDD5">
    <w:name w:val="EAE040428F4FA44BB618FCFAFEE7BDD5"/>
  </w:style>
  <w:style w:type="paragraph" w:customStyle="1" w:styleId="0B052B3FDF629F4FA6BFB75C938A8B26">
    <w:name w:val="0B052B3FDF629F4FA6BFB75C938A8B26"/>
  </w:style>
  <w:style w:type="paragraph" w:customStyle="1" w:styleId="33C585115FDE1749A8BABDCBE78AD22F">
    <w:name w:val="33C585115FDE1749A8BABDCBE78AD22F"/>
  </w:style>
  <w:style w:type="paragraph" w:customStyle="1" w:styleId="388B82ED6CB357489B4DC2E81B35E15F">
    <w:name w:val="388B82ED6CB357489B4DC2E81B35E15F"/>
  </w:style>
  <w:style w:type="paragraph" w:customStyle="1" w:styleId="42790A865775D341829EC29D50B7F949">
    <w:name w:val="42790A865775D341829EC29D50B7F94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9A072B4225D949938459239AD76344">
    <w:name w:val="D39A072B4225D949938459239AD763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874976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2013-01-07T04:40:00+00:00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1668071</Value>
    </PublishStatusLookup>
    <APAuthor xmlns="4873beb7-5857-4685-be1f-d57550cc96cc">
      <UserInfo>
        <DisplayName>REDMOND\v-depind</DisplayName>
        <AccountId>3238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TP103992043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3FDBD-23E7-46AD-95D2-B8C190EF3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78BBD0-8686-4E61-AFBB-75491302994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16</TotalTime>
  <Pages>2</Pages>
  <Words>210</Words>
  <Characters>1202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Project Plan</vt:lpstr>
      <vt:lpstr>Project Plan</vt:lpstr>
      <vt:lpstr>    Project Components </vt:lpstr>
      <vt:lpstr>    Project Functionality </vt:lpstr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Code Name: [WSBAuto]</dc:subject>
  <dc:creator>Bohan Jiang, Kevin Liu</dc:creator>
  <cp:keywords/>
  <dc:description/>
  <cp:lastModifiedBy>Bohan Jiang</cp:lastModifiedBy>
  <cp:revision>3</cp:revision>
  <dcterms:created xsi:type="dcterms:W3CDTF">2017-09-16T13:41:00Z</dcterms:created>
  <dcterms:modified xsi:type="dcterms:W3CDTF">2017-09-16T14:42:00Z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